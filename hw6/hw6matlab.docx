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B0" w:rsidRDefault="00887D64" w:rsidP="00991CE9">
      <w:pPr>
        <w:pStyle w:val="Standard"/>
      </w:pPr>
      <w:bookmarkStart w:id="0" w:name="_GoBack"/>
      <w:bookmarkEnd w:id="0"/>
      <w:r>
        <w:t>hw6_matlab</w:t>
      </w:r>
    </w:p>
    <w:p w:rsidR="00CB7EB0" w:rsidRDefault="00887D64" w:rsidP="00991CE9">
      <w:pPr>
        <w:pStyle w:val="Standard"/>
      </w:pPr>
      <w:r>
        <w:t>7.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B7EB0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all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close </w:t>
            </w:r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all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trials = 10000;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figure(1);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clf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point = rand([2 trials])*2 - 1;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plot(point(1,:),point(2,:), </w:t>
            </w:r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xb</w:t>
            </w:r>
            <w:proofErr w:type="spellEnd"/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xlim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([-1 1]);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ylim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([-1 1]);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hold </w:t>
            </w:r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on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count = 0;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expectation = [];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  <w:t>for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=1:trials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  <w:t>if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((point(1,i)*point(1,i)+point(2,i)*point(2,i)) &lt;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1)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plot(point(1,i),point(2,i), </w:t>
            </w:r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xr</w:t>
            </w:r>
            <w:proofErr w:type="spellEnd"/>
            <w:r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</w:t>
            </w: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count = count+1;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expectation = [expectation </w:t>
            </w: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sqrt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((point(1,i)*point(1,i)+point(2,i)*point(2,i)))];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  <w:t>end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      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  <w:t>end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FF"/>
                <w:sz w:val="18"/>
                <w:szCs w:val="18"/>
              </w:rPr>
              <w:t xml:space="preserve"> 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probability = count / trials;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mymean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= mean(expectation);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myvar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var</w:t>
            </w:r>
            <w:proofErr w:type="spellEnd"/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(expectation);</w:t>
            </w:r>
          </w:p>
          <w:p w:rsidR="00CB7EB0" w:rsidRDefault="00887D64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 xml:space="preserve"> </w:t>
            </w:r>
          </w:p>
          <w:p w:rsidR="00CB7EB0" w:rsidRDefault="00991CE9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18"/>
                <w:szCs w:val="18"/>
              </w:rPr>
            </w:pPr>
            <w:r>
              <w:rPr>
                <w:rFonts w:ascii="lucidatypewriter" w:eastAsia="lucidatypewriter" w:hAnsi="lucidatypewriter" w:cs="lucidatypewriter"/>
                <w:noProof/>
                <w:sz w:val="20"/>
                <w:szCs w:val="20"/>
                <w:lang w:eastAsia="en-US" w:bidi="ar-SA"/>
              </w:rPr>
              <w:drawing>
                <wp:anchor distT="0" distB="0" distL="114300" distR="114300" simplePos="0" relativeHeight="251658240" behindDoc="0" locked="0" layoutInCell="1" allowOverlap="1" wp14:anchorId="39BD7343" wp14:editId="33FB9B12">
                  <wp:simplePos x="0" y="0"/>
                  <wp:positionH relativeFrom="column">
                    <wp:posOffset>1184910</wp:posOffset>
                  </wp:positionH>
                  <wp:positionV relativeFrom="paragraph">
                    <wp:posOffset>504825</wp:posOffset>
                  </wp:positionV>
                  <wp:extent cx="3653155" cy="2179320"/>
                  <wp:effectExtent l="0" t="0" r="4445" b="0"/>
                  <wp:wrapSquare wrapText="bothSides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15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title({</w:t>
            </w:r>
            <w:proofErr w:type="spellStart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strcat</w:t>
            </w:r>
            <w:proofErr w:type="spellEnd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</w:t>
            </w:r>
            <w:r w:rsidR="00887D64"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'Probability is:'</w:t>
            </w:r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, num2str(probability));</w:t>
            </w:r>
            <w:proofErr w:type="spellStart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strcat</w:t>
            </w:r>
            <w:proofErr w:type="spellEnd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</w:t>
            </w:r>
            <w:r w:rsidR="00887D64"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'expectation is:'</w:t>
            </w:r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, num2str(</w:t>
            </w:r>
            <w:proofErr w:type="spellStart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mymean</w:t>
            </w:r>
            <w:proofErr w:type="spellEnd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));</w:t>
            </w:r>
            <w:proofErr w:type="spellStart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strcat</w:t>
            </w:r>
            <w:proofErr w:type="spellEnd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(</w:t>
            </w:r>
            <w:r w:rsidR="00887D64">
              <w:rPr>
                <w:rFonts w:ascii="lucidatypewriter" w:eastAsia="lucidatypewriter" w:hAnsi="lucidatypewriter" w:cs="lucidatypewriter"/>
                <w:color w:val="A020F0"/>
                <w:sz w:val="18"/>
                <w:szCs w:val="18"/>
              </w:rPr>
              <w:t>'variance is:'</w:t>
            </w:r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, num2str(</w:t>
            </w:r>
            <w:proofErr w:type="spellStart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myvar</w:t>
            </w:r>
            <w:proofErr w:type="spellEnd"/>
            <w:r w:rsidR="00887D64">
              <w:rPr>
                <w:rFonts w:ascii="lucidatypewriter" w:eastAsia="lucidatypewriter" w:hAnsi="lucidatypewriter" w:cs="lucidatypewriter"/>
                <w:color w:val="000000"/>
                <w:sz w:val="18"/>
                <w:szCs w:val="18"/>
              </w:rPr>
              <w:t>))});</w:t>
            </w:r>
          </w:p>
          <w:p w:rsidR="00CB7EB0" w:rsidRDefault="00CB7EB0" w:rsidP="00991CE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CB7EB0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7EB0" w:rsidRDefault="00CB7EB0" w:rsidP="00991CE9">
            <w:pPr>
              <w:pStyle w:val="Standard"/>
              <w:autoSpaceDE w:val="0"/>
              <w:rPr>
                <w:rFonts w:ascii="lucidatypewriter" w:eastAsia="lucidatypewriter" w:hAnsi="lucidatypewriter" w:cs="lucidatypewriter"/>
                <w:sz w:val="20"/>
                <w:szCs w:val="20"/>
              </w:rPr>
            </w:pPr>
          </w:p>
        </w:tc>
      </w:tr>
    </w:tbl>
    <w:p w:rsidR="00CB7EB0" w:rsidRDefault="00D020A6" w:rsidP="00991CE9">
      <w:pPr>
        <w:pStyle w:val="Standard"/>
      </w:pPr>
      <w:r>
        <w:lastRenderedPageBreak/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20A6" w:rsidTr="00D020A6">
        <w:tc>
          <w:tcPr>
            <w:tcW w:w="9576" w:type="dxa"/>
          </w:tcPr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trials = 10000;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lamda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2;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myarray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rand(1,trials);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values = -log(1-myarray)/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lamda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[y x]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(values);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area = ((x(2)-x(1))*sum(y));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bar(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/area);</w:t>
            </w:r>
          </w:p>
          <w:p w:rsidR="00D020A6" w:rsidRDefault="00D020A6" w:rsidP="00D020A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</w:p>
          <w:p w:rsidR="00D020A6" w:rsidRDefault="00D020A6" w:rsidP="00D020A6">
            <w:pPr>
              <w:pStyle w:val="Standard"/>
              <w:jc w:val="center"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542CEC3E" wp14:editId="5A6FDA11">
                  <wp:extent cx="2520563" cy="18893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537" cy="1889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A6" w:rsidRDefault="00D020A6" w:rsidP="00991CE9">
      <w:pPr>
        <w:pStyle w:val="Standard"/>
      </w:pPr>
    </w:p>
    <w:p w:rsidR="00D020A6" w:rsidRDefault="005A308D" w:rsidP="00991CE9">
      <w:pPr>
        <w:pStyle w:val="Standard"/>
      </w:pPr>
      <w:r>
        <w:t>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308D" w:rsidTr="005A308D">
        <w:tc>
          <w:tcPr>
            <w:tcW w:w="9576" w:type="dxa"/>
          </w:tcPr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trials = 10000;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figure(1);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point = rand([2 trials])*2 - 1;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plot(point(1,:),point(2,:),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xb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([-1 1]);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([-1 1]);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count = 0;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expectation = [];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=1:trials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((point(1,i)*point(1,i)+point(2,i)*point(2,i)) &lt; 1 &amp;&amp; point(2,i) &gt; 0)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plot(point(1,i),point(2,i),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xr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count = count+1;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expectation = [expectation point(2,i)];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lastRenderedPageBreak/>
              <w:t xml:space="preserve">       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probability = count / trials;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mymean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mean(expectation);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5A308D" w:rsidRDefault="005A308D" w:rsidP="005A308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title({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'Probability is:'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, num2str(probability));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'expectation is:'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, 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mymean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))});</w:t>
            </w:r>
          </w:p>
          <w:p w:rsidR="005A308D" w:rsidRDefault="005A308D" w:rsidP="00991CE9">
            <w:pPr>
              <w:pStyle w:val="Standard"/>
            </w:pPr>
          </w:p>
          <w:p w:rsidR="005A308D" w:rsidRDefault="005A308D" w:rsidP="005A308D">
            <w:pPr>
              <w:pStyle w:val="Standard"/>
              <w:jc w:val="center"/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4317559" cy="3236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807" cy="323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308D" w:rsidRDefault="005A308D" w:rsidP="005A308D">
            <w:pPr>
              <w:pStyle w:val="Standard"/>
              <w:jc w:val="center"/>
            </w:pPr>
          </w:p>
        </w:tc>
      </w:tr>
    </w:tbl>
    <w:p w:rsidR="005A308D" w:rsidRDefault="005A308D" w:rsidP="00991CE9">
      <w:pPr>
        <w:pStyle w:val="Standard"/>
      </w:pPr>
    </w:p>
    <w:sectPr w:rsidR="005A308D" w:rsidSect="00991CE9"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D64" w:rsidRDefault="00887D64">
      <w:r>
        <w:separator/>
      </w:r>
    </w:p>
  </w:endnote>
  <w:endnote w:type="continuationSeparator" w:id="0">
    <w:p w:rsidR="00887D64" w:rsidRDefault="00887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typewriter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D64" w:rsidRDefault="00887D64">
      <w:r>
        <w:rPr>
          <w:color w:val="000000"/>
        </w:rPr>
        <w:separator/>
      </w:r>
    </w:p>
  </w:footnote>
  <w:footnote w:type="continuationSeparator" w:id="0">
    <w:p w:rsidR="00887D64" w:rsidRDefault="00887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D64"/>
    <w:rsid w:val="00413E48"/>
    <w:rsid w:val="00516BD1"/>
    <w:rsid w:val="005A308D"/>
    <w:rsid w:val="00887D64"/>
    <w:rsid w:val="00991CE9"/>
    <w:rsid w:val="00B257C6"/>
    <w:rsid w:val="00CB7EB0"/>
    <w:rsid w:val="00D0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59"/>
    <w:rsid w:val="00D02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A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59"/>
    <w:rsid w:val="00D02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A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ecen370\hw6\hw6ma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hw6matlab.dotx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2014-02-19T02:42:00Z</dcterms:created>
  <dcterms:modified xsi:type="dcterms:W3CDTF">2014-02-19T02:43:00Z</dcterms:modified>
</cp:coreProperties>
</file>